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868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74B9E" w:rsidRPr="00762C23" w:rsidTr="00D74B9E">
        <w:trPr>
          <w:trHeight w:val="4410"/>
        </w:trPr>
        <w:tc>
          <w:tcPr>
            <w:tcW w:w="3600" w:type="dxa"/>
            <w:vAlign w:val="bottom"/>
          </w:tcPr>
          <w:p w:rsidR="00D74B9E" w:rsidRPr="00B171A9" w:rsidRDefault="00D74B9E" w:rsidP="00D74B9E">
            <w:pPr>
              <w:tabs>
                <w:tab w:val="left" w:pos="990"/>
              </w:tabs>
              <w:rPr>
                <w:vertAlign w:val="subscript"/>
              </w:rPr>
            </w:pPr>
          </w:p>
        </w:tc>
        <w:tc>
          <w:tcPr>
            <w:tcW w:w="720" w:type="dxa"/>
          </w:tcPr>
          <w:p w:rsidR="00D74B9E" w:rsidRPr="00015E26" w:rsidRDefault="00D74B9E" w:rsidP="00D74B9E">
            <w:pPr>
              <w:tabs>
                <w:tab w:val="left" w:pos="990"/>
              </w:tabs>
              <w:rPr>
                <w:sz w:val="40"/>
              </w:rPr>
            </w:pPr>
          </w:p>
        </w:tc>
        <w:tc>
          <w:tcPr>
            <w:tcW w:w="6470" w:type="dxa"/>
            <w:vAlign w:val="bottom"/>
          </w:tcPr>
          <w:p w:rsidR="00D74B9E" w:rsidRPr="00015E26" w:rsidRDefault="00A42B07" w:rsidP="00D74B9E">
            <w:pPr>
              <w:rPr>
                <w:sz w:val="4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022068E7" wp14:editId="30651AD2">
                  <wp:extent cx="952500" cy="156633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oto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591" cy="158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B9E" w:rsidRPr="00762C23" w:rsidTr="00D74B9E">
        <w:tc>
          <w:tcPr>
            <w:tcW w:w="3600" w:type="dxa"/>
          </w:tcPr>
          <w:p w:rsidR="00D74B9E" w:rsidRDefault="00D74B9E" w:rsidP="00D74B9E">
            <w:r w:rsidRPr="003F22E0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Datos Personales</w:t>
            </w:r>
          </w:p>
          <w:p w:rsidR="00D74B9E" w:rsidRDefault="00D74B9E" w:rsidP="00D74B9E"/>
          <w:p w:rsidR="00D74B9E" w:rsidRDefault="00D74B9E" w:rsidP="00D74B9E">
            <w:pPr>
              <w:rPr>
                <w:sz w:val="20"/>
              </w:rPr>
            </w:pPr>
            <w:r w:rsidRPr="003F22E0">
              <w:rPr>
                <w:sz w:val="20"/>
              </w:rPr>
              <w:t xml:space="preserve">Ezequiel Alberto </w:t>
            </w:r>
            <w:proofErr w:type="spellStart"/>
            <w:r w:rsidRPr="003F22E0">
              <w:rPr>
                <w:sz w:val="20"/>
              </w:rPr>
              <w:t>Yacar</w:t>
            </w:r>
            <w:proofErr w:type="spellEnd"/>
            <w:r w:rsidRPr="003F22E0">
              <w:rPr>
                <w:sz w:val="20"/>
              </w:rPr>
              <w:t xml:space="preserve">      </w:t>
            </w:r>
          </w:p>
          <w:p w:rsidR="00D74B9E" w:rsidRPr="003F22E0" w:rsidRDefault="00D74B9E" w:rsidP="00D74B9E">
            <w:pPr>
              <w:rPr>
                <w:sz w:val="20"/>
              </w:rPr>
            </w:pPr>
            <w:r w:rsidRPr="003F22E0">
              <w:rPr>
                <w:sz w:val="20"/>
              </w:rPr>
              <w:t xml:space="preserve">                                      </w:t>
            </w:r>
          </w:p>
          <w:p w:rsidR="00D74B9E" w:rsidRDefault="00D74B9E" w:rsidP="00D74B9E">
            <w:r>
              <w:t>Fecha de Nacimiento: 08/02/1987</w:t>
            </w:r>
          </w:p>
          <w:p w:rsidR="00D74B9E" w:rsidRDefault="00D74B9E" w:rsidP="00D74B9E"/>
          <w:p w:rsidR="00D74B9E" w:rsidRDefault="00D74B9E" w:rsidP="00D74B9E">
            <w:r>
              <w:t xml:space="preserve">Lugar de Nacimiento: Buenos Aires, </w:t>
            </w:r>
          </w:p>
          <w:p w:rsidR="00D74B9E" w:rsidRDefault="00D74B9E" w:rsidP="00D74B9E">
            <w:r>
              <w:t>Capital Federal</w:t>
            </w:r>
          </w:p>
          <w:p w:rsidR="00D74B9E" w:rsidRDefault="00D74B9E" w:rsidP="00D74B9E"/>
          <w:p w:rsidR="00D74B9E" w:rsidRDefault="00D74B9E" w:rsidP="00D74B9E">
            <w:r>
              <w:t>Estado Civil: Casado</w:t>
            </w:r>
          </w:p>
          <w:p w:rsidR="00D74B9E" w:rsidRDefault="00D74B9E" w:rsidP="00D74B9E"/>
          <w:p w:rsidR="00D74B9E" w:rsidRPr="003F22E0" w:rsidRDefault="00D74B9E" w:rsidP="00D74B9E">
            <w:r>
              <w:t>DNI: 32.866.545</w:t>
            </w:r>
          </w:p>
          <w:p w:rsidR="00E833DB" w:rsidRPr="00B171A9" w:rsidRDefault="00E833DB" w:rsidP="00D3219F">
            <w:pPr>
              <w:rPr>
                <w:lang w:val="es-AR"/>
              </w:rPr>
            </w:pPr>
            <w:r w:rsidRPr="00B171A9">
              <w:rPr>
                <w:lang w:val="es-AR"/>
              </w:rPr>
              <w:t xml:space="preserve"> </w:t>
            </w:r>
          </w:p>
          <w:p w:rsidR="00E833DB" w:rsidRPr="00B171A9" w:rsidRDefault="00E833DB" w:rsidP="00D74B9E">
            <w:pPr>
              <w:rPr>
                <w:lang w:val="es-AR"/>
              </w:rPr>
            </w:pPr>
          </w:p>
          <w:p w:rsidR="00D74B9E" w:rsidRPr="00762C23" w:rsidRDefault="00EE01CB" w:rsidP="00D74B9E">
            <w:r w:rsidRPr="00EE01CB">
              <w:t>Me considero una persona proactiva, dinámica y flexible. Cuento con la habilidad de adaptarme a distintos entornos y lograr excelentes relaciones profesionales.</w:t>
            </w:r>
          </w:p>
          <w:sdt>
            <w:sdtPr>
              <w:id w:val="-1954003311"/>
              <w:placeholder>
                <w:docPart w:val="1F055E75D8784B4AA98257CF72E81E84"/>
              </w:placeholder>
              <w:temporary/>
              <w:showingPlcHdr/>
              <w15:appearance w15:val="hidden"/>
            </w:sdtPr>
            <w:sdtEndPr/>
            <w:sdtContent>
              <w:p w:rsidR="00D74B9E" w:rsidRPr="00762C23" w:rsidRDefault="00D74B9E" w:rsidP="00D74B9E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3B5DBE333FA84E7CBBA3FA281C048B5D"/>
              </w:placeholder>
              <w:temporary/>
              <w:showingPlcHdr/>
              <w15:appearance w15:val="hidden"/>
            </w:sdtPr>
            <w:sdtEndPr/>
            <w:sdtContent>
              <w:p w:rsidR="00D74B9E" w:rsidRPr="00762C23" w:rsidRDefault="00D74B9E" w:rsidP="00D74B9E">
                <w:r w:rsidRPr="00762C23">
                  <w:rPr>
                    <w:lang w:bidi="es-ES"/>
                  </w:rPr>
                  <w:t>TELÉFONO:</w:t>
                </w:r>
              </w:p>
            </w:sdtContent>
          </w:sdt>
          <w:p w:rsidR="00D74B9E" w:rsidRPr="00762C23" w:rsidRDefault="004268F9" w:rsidP="00D74B9E">
            <w:r>
              <w:t>+549</w:t>
            </w:r>
            <w:r w:rsidR="00D74B9E">
              <w:t>1</w:t>
            </w:r>
            <w:r>
              <w:t>1</w:t>
            </w:r>
            <w:r w:rsidR="00D74B9E">
              <w:t>6152</w:t>
            </w:r>
            <w:r w:rsidR="00D74B9E" w:rsidRPr="0080380A">
              <w:t>1203</w:t>
            </w:r>
          </w:p>
          <w:p w:rsidR="00D74B9E" w:rsidRDefault="00D74B9E" w:rsidP="00D74B9E"/>
          <w:p w:rsidR="00B171A9" w:rsidRPr="00B171A9" w:rsidRDefault="00B171A9" w:rsidP="00D74B9E">
            <w:r w:rsidRPr="00B171A9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  <w:t>GITHUB:</w:t>
            </w:r>
          </w:p>
          <w:p w:rsidR="00B171A9" w:rsidRPr="00762C23" w:rsidRDefault="00B171A9" w:rsidP="00D74B9E">
            <w:r w:rsidRPr="00B171A9">
              <w:t>https://github.com/eyacar?tab=repositories</w:t>
            </w:r>
          </w:p>
          <w:p w:rsidR="00D74B9E" w:rsidRDefault="00D74B9E" w:rsidP="00D74B9E"/>
          <w:p w:rsidR="00B171A9" w:rsidRPr="00762C23" w:rsidRDefault="00B171A9" w:rsidP="00D74B9E"/>
          <w:p w:rsidR="00B171A9" w:rsidRDefault="00DB4CA2" w:rsidP="00D74B9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caps/>
                  <w:color w:val="548AB7" w:themeColor="accent1" w:themeShade="BF"/>
                  <w:sz w:val="22"/>
                  <w:szCs w:val="24"/>
                  <w:u w:val="single" w:color="0000FF"/>
                  <w:lang w:bidi="es-ES"/>
                </w:rPr>
                <w:id w:val="-240260293"/>
                <w:placeholder>
                  <w:docPart w:val="A029DB7DF4FF4B58991D2B0B765D7400"/>
                </w:placeholder>
                <w:temporary/>
                <w:showingPlcHdr/>
                <w15:appearance w15:val="hidden"/>
              </w:sdtPr>
              <w:sdtEndPr/>
              <w:sdtContent>
                <w:r w:rsidR="00D74B9E" w:rsidRPr="00745F3B"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 w:val="22"/>
                    <w:szCs w:val="24"/>
                    <w:lang w:bidi="es-ES"/>
                  </w:rPr>
                  <w:t>CORREO ELECTRÓNICO:</w:t>
                </w:r>
              </w:sdtContent>
            </w:sdt>
            <w:r w:rsidR="00D74B9E" w:rsidRPr="00745F3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  <w:t xml:space="preserve"> </w:t>
            </w:r>
          </w:p>
          <w:p w:rsidR="00D74B9E" w:rsidRPr="00745F3B" w:rsidRDefault="00DB4CA2" w:rsidP="00D74B9E">
            <w:pPr>
              <w:rPr>
                <w:rStyle w:val="Hyperlink0"/>
                <w:color w:val="auto"/>
                <w:u w:val="none"/>
              </w:rPr>
            </w:pPr>
            <w:hyperlink r:id="rId11" w:history="1">
              <w:r w:rsidR="00D74B9E" w:rsidRPr="00A42B07">
                <w:rPr>
                  <w:rStyle w:val="Hyperlink0"/>
                  <w:sz w:val="16"/>
                  <w:lang w:val="es-AR"/>
                </w:rPr>
                <w:t>ezeayacar@gmail.com</w:t>
              </w:r>
            </w:hyperlink>
          </w:p>
          <w:p w:rsidR="00D74B9E" w:rsidRPr="00762C23" w:rsidRDefault="00DB4CA2" w:rsidP="00D74B9E">
            <w:pPr>
              <w:pStyle w:val="Ttulo3"/>
            </w:pPr>
            <w:sdt>
              <w:sdtPr>
                <w:id w:val="-1444214663"/>
                <w:placeholder>
                  <w:docPart w:val="01BE2C1B21534240A7287E17375E7378"/>
                </w:placeholder>
                <w:temporary/>
                <w:showingPlcHdr/>
                <w15:appearance w15:val="hidden"/>
              </w:sdtPr>
              <w:sdtEndPr/>
              <w:sdtContent>
                <w:r w:rsidR="00D74B9E" w:rsidRPr="00762C23">
                  <w:rPr>
                    <w:lang w:bidi="es-ES"/>
                  </w:rPr>
                  <w:t>AFICIONES</w:t>
                </w:r>
              </w:sdtContent>
            </w:sdt>
          </w:p>
          <w:p w:rsidR="00D74B9E" w:rsidRDefault="00D74B9E" w:rsidP="00D74B9E">
            <w:r>
              <w:t>Deporte</w:t>
            </w:r>
          </w:p>
          <w:p w:rsidR="00D74B9E" w:rsidRDefault="00EE01CB" w:rsidP="00D74B9E">
            <w:r>
              <w:t>Viajes</w:t>
            </w:r>
          </w:p>
          <w:p w:rsidR="00D74B9E" w:rsidRDefault="00D74B9E" w:rsidP="00D74B9E"/>
          <w:p w:rsidR="00D74B9E" w:rsidRPr="00745F3B" w:rsidRDefault="00D74B9E" w:rsidP="00D74B9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</w:pPr>
            <w:r w:rsidRPr="00745F3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bidi="es-ES"/>
              </w:rPr>
              <w:t>IDIOMAS</w:t>
            </w:r>
          </w:p>
          <w:p w:rsidR="00D74B9E" w:rsidRDefault="00D74B9E" w:rsidP="00D74B9E">
            <w:pPr>
              <w:rPr>
                <w:rStyle w:val="Ninguno"/>
                <w:rFonts w:ascii="Arial" w:hAnsi="Arial"/>
                <w:sz w:val="20"/>
                <w:szCs w:val="20"/>
              </w:rPr>
            </w:pPr>
            <w:r>
              <w:rPr>
                <w:rStyle w:val="Ninguno"/>
                <w:rFonts w:ascii="Arial" w:hAnsi="Arial"/>
                <w:sz w:val="20"/>
                <w:szCs w:val="20"/>
              </w:rPr>
              <w:t>Español</w:t>
            </w:r>
            <w:r w:rsidR="00E833DB">
              <w:rPr>
                <w:rStyle w:val="Ninguno"/>
                <w:rFonts w:ascii="Arial" w:hAnsi="Arial"/>
                <w:sz w:val="20"/>
                <w:szCs w:val="20"/>
              </w:rPr>
              <w:t xml:space="preserve"> -- Nativo</w:t>
            </w:r>
          </w:p>
          <w:p w:rsidR="00D74B9E" w:rsidRDefault="00D74B9E" w:rsidP="00D74B9E">
            <w:pPr>
              <w:rPr>
                <w:rStyle w:val="Ninguno"/>
                <w:rFonts w:ascii="Arial" w:hAnsi="Arial"/>
                <w:sz w:val="20"/>
                <w:szCs w:val="20"/>
              </w:rPr>
            </w:pPr>
            <w:r>
              <w:rPr>
                <w:rStyle w:val="Ninguno"/>
                <w:rFonts w:ascii="Arial" w:hAnsi="Arial"/>
                <w:sz w:val="20"/>
                <w:szCs w:val="20"/>
              </w:rPr>
              <w:t>Inglés</w:t>
            </w:r>
            <w:r w:rsidR="00E833DB">
              <w:rPr>
                <w:rStyle w:val="Ninguno"/>
                <w:rFonts w:ascii="Arial" w:hAnsi="Arial"/>
                <w:sz w:val="20"/>
                <w:szCs w:val="20"/>
              </w:rPr>
              <w:t xml:space="preserve"> – Avanzado</w:t>
            </w:r>
          </w:p>
          <w:p w:rsidR="00D74B9E" w:rsidRDefault="00D74B9E" w:rsidP="00D74B9E">
            <w:pPr>
              <w:rPr>
                <w:rStyle w:val="Ninguno"/>
                <w:rFonts w:ascii="Arial" w:hAnsi="Arial"/>
                <w:sz w:val="20"/>
                <w:szCs w:val="20"/>
              </w:rPr>
            </w:pPr>
          </w:p>
          <w:p w:rsidR="00D74B9E" w:rsidRPr="001E72CC" w:rsidRDefault="00D74B9E" w:rsidP="00D74B9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val="en-GB" w:bidi="es-ES"/>
              </w:rPr>
            </w:pPr>
            <w:r w:rsidRPr="001E72C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val="en-GB" w:bidi="es-ES"/>
              </w:rPr>
              <w:t>herramientas informaticas</w:t>
            </w:r>
          </w:p>
          <w:p w:rsidR="00D74B9E" w:rsidRPr="001E72CC" w:rsidRDefault="00D74B9E" w:rsidP="00D74B9E">
            <w:pPr>
              <w:rPr>
                <w:rStyle w:val="Ninguno"/>
                <w:rFonts w:ascii="Arial" w:hAnsi="Arial"/>
                <w:sz w:val="20"/>
                <w:szCs w:val="20"/>
                <w:lang w:val="en-GB"/>
              </w:rPr>
            </w:pPr>
            <w:proofErr w:type="spellStart"/>
            <w:r w:rsidRPr="001E72CC">
              <w:rPr>
                <w:rStyle w:val="Ninguno"/>
                <w:rFonts w:ascii="Arial" w:hAnsi="Arial"/>
                <w:sz w:val="20"/>
                <w:szCs w:val="20"/>
                <w:lang w:val="en-GB"/>
              </w:rPr>
              <w:t>Paquete</w:t>
            </w:r>
            <w:proofErr w:type="spellEnd"/>
            <w:r w:rsidRPr="001E72CC">
              <w:rPr>
                <w:rStyle w:val="Ninguno"/>
                <w:rFonts w:ascii="Arial" w:hAnsi="Arial"/>
                <w:sz w:val="20"/>
                <w:szCs w:val="20"/>
                <w:lang w:val="en-GB"/>
              </w:rPr>
              <w:t xml:space="preserve"> office:</w:t>
            </w:r>
          </w:p>
          <w:p w:rsidR="00D74B9E" w:rsidRPr="00680D9A" w:rsidRDefault="00D74B9E" w:rsidP="00D74B9E">
            <w:pPr>
              <w:rPr>
                <w:lang w:val="en-US"/>
              </w:rPr>
            </w:pPr>
            <w:r w:rsidRPr="00680D9A">
              <w:rPr>
                <w:lang w:val="en-US"/>
              </w:rPr>
              <w:t>•Microsoft Word</w:t>
            </w:r>
          </w:p>
          <w:p w:rsidR="00D74B9E" w:rsidRPr="00680D9A" w:rsidRDefault="00D74B9E" w:rsidP="00D74B9E">
            <w:pPr>
              <w:rPr>
                <w:lang w:val="en-US"/>
              </w:rPr>
            </w:pPr>
            <w:r w:rsidRPr="00680D9A">
              <w:rPr>
                <w:lang w:val="en-US"/>
              </w:rPr>
              <w:t>•Microsoft Excel</w:t>
            </w:r>
          </w:p>
          <w:p w:rsidR="00D74B9E" w:rsidRPr="00680D9A" w:rsidRDefault="00D74B9E" w:rsidP="00D74B9E">
            <w:pPr>
              <w:rPr>
                <w:lang w:val="en-US"/>
              </w:rPr>
            </w:pPr>
            <w:r w:rsidRPr="00680D9A">
              <w:rPr>
                <w:lang w:val="en-US"/>
              </w:rPr>
              <w:t>•Microsoft Power Point</w:t>
            </w:r>
          </w:p>
          <w:p w:rsidR="00D74B9E" w:rsidRPr="00F82DF5" w:rsidRDefault="00D74B9E" w:rsidP="00D74B9E">
            <w:pPr>
              <w:rPr>
                <w:lang w:val="en-GB"/>
              </w:rPr>
            </w:pPr>
            <w:r w:rsidRPr="00F82DF5">
              <w:rPr>
                <w:lang w:val="en-GB"/>
              </w:rPr>
              <w:t>•Microsoft office Outlook</w:t>
            </w:r>
          </w:p>
          <w:p w:rsidR="00D74B9E" w:rsidRPr="00F82DF5" w:rsidRDefault="00D74B9E" w:rsidP="00D74B9E">
            <w:pPr>
              <w:rPr>
                <w:lang w:val="en-GB"/>
              </w:rPr>
            </w:pPr>
          </w:p>
          <w:p w:rsidR="00B171A9" w:rsidRPr="00F82DF5" w:rsidRDefault="00B171A9" w:rsidP="00D74B9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val="en-GB" w:bidi="es-ES"/>
              </w:rPr>
            </w:pPr>
            <w:r w:rsidRPr="00F82DF5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val="en-GB" w:bidi="es-ES"/>
              </w:rPr>
              <w:t>CONOCIMIENTOS</w:t>
            </w:r>
            <w:r w:rsidR="001E72CC" w:rsidRPr="00F82DF5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val="en-GB" w:bidi="es-ES"/>
              </w:rPr>
              <w:t xml:space="preserve"> Full-stack</w:t>
            </w:r>
            <w:r w:rsidRPr="00F82DF5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val="en-GB" w:bidi="es-ES"/>
              </w:rPr>
              <w:t>:</w:t>
            </w:r>
          </w:p>
          <w:p w:rsidR="00B171A9" w:rsidRDefault="00B171A9" w:rsidP="00B171A9">
            <w:pPr>
              <w:pStyle w:val="Prrafodelista"/>
              <w:numPr>
                <w:ilvl w:val="0"/>
                <w:numId w:val="10"/>
              </w:numPr>
            </w:pPr>
            <w:r>
              <w:t>HTML5</w:t>
            </w:r>
          </w:p>
          <w:p w:rsidR="00B171A9" w:rsidRDefault="00B171A9" w:rsidP="00B171A9">
            <w:pPr>
              <w:pStyle w:val="Prrafodelista"/>
              <w:numPr>
                <w:ilvl w:val="0"/>
                <w:numId w:val="10"/>
              </w:numPr>
            </w:pPr>
            <w:r>
              <w:t>CSS3</w:t>
            </w:r>
          </w:p>
          <w:p w:rsidR="00B171A9" w:rsidRDefault="00B171A9" w:rsidP="00B171A9">
            <w:pPr>
              <w:pStyle w:val="Prrafodelista"/>
              <w:numPr>
                <w:ilvl w:val="0"/>
                <w:numId w:val="10"/>
              </w:numPr>
            </w:pPr>
            <w:r>
              <w:t>JS ECMA6</w:t>
            </w:r>
          </w:p>
          <w:p w:rsidR="00B171A9" w:rsidRDefault="00B171A9" w:rsidP="00B171A9">
            <w:pPr>
              <w:pStyle w:val="Prrafodelista"/>
              <w:numPr>
                <w:ilvl w:val="0"/>
                <w:numId w:val="10"/>
              </w:numPr>
            </w:pPr>
            <w:r>
              <w:t xml:space="preserve">Librerías y </w:t>
            </w:r>
            <w:proofErr w:type="spellStart"/>
            <w:r>
              <w:t>Frameworks</w:t>
            </w:r>
            <w:proofErr w:type="spellEnd"/>
            <w:r>
              <w:t xml:space="preserve"> (</w:t>
            </w:r>
            <w:proofErr w:type="spellStart"/>
            <w:r>
              <w:t>Bootstrap</w:t>
            </w:r>
            <w:proofErr w:type="spellEnd"/>
            <w:r>
              <w:t xml:space="preserve">, </w:t>
            </w:r>
            <w:proofErr w:type="spellStart"/>
            <w:r>
              <w:t>Materials</w:t>
            </w:r>
            <w:proofErr w:type="spellEnd"/>
            <w:r>
              <w:t xml:space="preserve"> </w:t>
            </w:r>
            <w:proofErr w:type="spellStart"/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SweetAlert</w:t>
            </w:r>
            <w:proofErr w:type="spellEnd"/>
            <w:r>
              <w:t>, entre otros).</w:t>
            </w:r>
          </w:p>
          <w:p w:rsidR="00B171A9" w:rsidRDefault="00B171A9" w:rsidP="00B171A9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(Manejo de componentes, </w:t>
            </w:r>
            <w:proofErr w:type="spellStart"/>
            <w:r>
              <w:t>Route</w:t>
            </w:r>
            <w:proofErr w:type="spellEnd"/>
            <w:r>
              <w:t xml:space="preserve"> y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:rsidR="00B171A9" w:rsidRDefault="00B171A9" w:rsidP="00B171A9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Deploy</w:t>
            </w:r>
            <w:proofErr w:type="spellEnd"/>
            <w:r>
              <w:t xml:space="preserve"> y </w:t>
            </w:r>
            <w:proofErr w:type="spellStart"/>
            <w:r>
              <w:t>hosteo</w:t>
            </w:r>
            <w:proofErr w:type="spellEnd"/>
            <w:r>
              <w:t xml:space="preserve"> en </w:t>
            </w:r>
            <w:proofErr w:type="spellStart"/>
            <w:r>
              <w:t>GitPages</w:t>
            </w:r>
            <w:proofErr w:type="spellEnd"/>
            <w:r>
              <w:t xml:space="preserve">, </w:t>
            </w:r>
            <w:proofErr w:type="spellStart"/>
            <w:r>
              <w:t>Vercel</w:t>
            </w:r>
            <w:proofErr w:type="spellEnd"/>
            <w:r>
              <w:t xml:space="preserve">, </w:t>
            </w:r>
            <w:proofErr w:type="spellStart"/>
            <w:r>
              <w:t>Heroku</w:t>
            </w:r>
            <w:proofErr w:type="spellEnd"/>
            <w:r>
              <w:t>.</w:t>
            </w:r>
          </w:p>
          <w:p w:rsidR="00B171A9" w:rsidRDefault="00B171A9" w:rsidP="00B171A9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Utilizacion</w:t>
            </w:r>
            <w:proofErr w:type="spellEnd"/>
            <w:r>
              <w:t xml:space="preserve"> de CLI.</w:t>
            </w:r>
          </w:p>
          <w:p w:rsidR="00B171A9" w:rsidRDefault="00B171A9" w:rsidP="00B171A9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(incluyendo comando NPM).</w:t>
            </w:r>
          </w:p>
          <w:p w:rsidR="00B171A9" w:rsidRDefault="00B171A9" w:rsidP="00B171A9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VisualStudio</w:t>
            </w:r>
            <w:proofErr w:type="spellEnd"/>
            <w:r>
              <w:t>.</w:t>
            </w:r>
          </w:p>
          <w:p w:rsidR="00207B5A" w:rsidRDefault="00207B5A" w:rsidP="00B171A9">
            <w:pPr>
              <w:pStyle w:val="Prrafodelista"/>
              <w:numPr>
                <w:ilvl w:val="0"/>
                <w:numId w:val="10"/>
              </w:numPr>
            </w:pPr>
            <w:r>
              <w:t>JSX.</w:t>
            </w:r>
          </w:p>
          <w:p w:rsidR="00207B5A" w:rsidRDefault="00207B5A" w:rsidP="00B171A9">
            <w:pPr>
              <w:pStyle w:val="Prrafodelista"/>
              <w:numPr>
                <w:ilvl w:val="0"/>
                <w:numId w:val="10"/>
              </w:numPr>
            </w:pPr>
            <w:r>
              <w:t>JSON.</w:t>
            </w:r>
          </w:p>
          <w:p w:rsidR="00F82DF5" w:rsidRDefault="00F82DF5" w:rsidP="00B171A9">
            <w:pPr>
              <w:pStyle w:val="Prrafodelista"/>
              <w:numPr>
                <w:ilvl w:val="0"/>
                <w:numId w:val="10"/>
              </w:numPr>
            </w:pPr>
            <w:r>
              <w:t>SASS.</w:t>
            </w:r>
          </w:p>
          <w:p w:rsidR="00F82DF5" w:rsidRDefault="00F82DF5" w:rsidP="00B171A9">
            <w:pPr>
              <w:pStyle w:val="Prrafodelista"/>
              <w:numPr>
                <w:ilvl w:val="0"/>
                <w:numId w:val="10"/>
              </w:numPr>
            </w:pPr>
            <w:r>
              <w:t>SCSS.</w:t>
            </w:r>
          </w:p>
          <w:p w:rsidR="00D74B9E" w:rsidRDefault="00D74B9E" w:rsidP="00D74B9E"/>
          <w:p w:rsidR="00D74B9E" w:rsidRPr="00762C23" w:rsidRDefault="00D74B9E" w:rsidP="00D74B9E"/>
        </w:tc>
        <w:tc>
          <w:tcPr>
            <w:tcW w:w="720" w:type="dxa"/>
          </w:tcPr>
          <w:p w:rsidR="00D74B9E" w:rsidRDefault="00D74B9E" w:rsidP="00D74B9E">
            <w:pPr>
              <w:tabs>
                <w:tab w:val="left" w:pos="990"/>
              </w:tabs>
            </w:pPr>
          </w:p>
          <w:p w:rsidR="00D74B9E" w:rsidRDefault="00D74B9E" w:rsidP="00D74B9E">
            <w:pPr>
              <w:tabs>
                <w:tab w:val="left" w:pos="990"/>
              </w:tabs>
            </w:pPr>
          </w:p>
          <w:p w:rsidR="00D74B9E" w:rsidRDefault="00D74B9E" w:rsidP="00D74B9E">
            <w:pPr>
              <w:tabs>
                <w:tab w:val="left" w:pos="990"/>
              </w:tabs>
            </w:pPr>
          </w:p>
          <w:p w:rsidR="00D74B9E" w:rsidRPr="00762C23" w:rsidRDefault="00D74B9E" w:rsidP="00D74B9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40E23BDE40E463A9D4EB6F08DAAF5ED"/>
              </w:placeholder>
              <w:temporary/>
              <w:showingPlcHdr/>
              <w15:appearance w15:val="hidden"/>
            </w:sdtPr>
            <w:sdtEndPr/>
            <w:sdtContent>
              <w:p w:rsidR="00D74B9E" w:rsidRPr="00762C23" w:rsidRDefault="00D74B9E" w:rsidP="00D74B9E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:rsidR="00D74B9E" w:rsidRPr="00762C23" w:rsidRDefault="00D74B9E" w:rsidP="00D74B9E">
            <w:pPr>
              <w:rPr>
                <w:b/>
              </w:rPr>
            </w:pPr>
            <w:r>
              <w:rPr>
                <w:b/>
              </w:rPr>
              <w:t>UM – Universidad de Morón</w:t>
            </w:r>
          </w:p>
          <w:p w:rsidR="00D74B9E" w:rsidRPr="00762C23" w:rsidRDefault="00D74B9E" w:rsidP="00D74B9E">
            <w:pPr>
              <w:pStyle w:val="Fecha"/>
            </w:pPr>
            <w:r>
              <w:t xml:space="preserve">Marzo 2008- </w:t>
            </w:r>
            <w:r w:rsidRPr="00762C23">
              <w:rPr>
                <w:lang w:bidi="es-ES"/>
              </w:rPr>
              <w:t xml:space="preserve"> - </w:t>
            </w:r>
            <w:r>
              <w:t>Febrero 2012</w:t>
            </w:r>
          </w:p>
          <w:p w:rsidR="00D74B9E" w:rsidRPr="00762C23" w:rsidRDefault="00D74B9E" w:rsidP="00D74B9E">
            <w:r>
              <w:rPr>
                <w:lang w:bidi="es-ES"/>
              </w:rPr>
              <w:t>Titulo obtenido: Abogado</w:t>
            </w:r>
            <w:r w:rsidRPr="00762C23">
              <w:rPr>
                <w:lang w:bidi="es-ES"/>
              </w:rPr>
              <w:t>.</w:t>
            </w:r>
            <w:r w:rsidR="00691F8F">
              <w:rPr>
                <w:lang w:bidi="es-ES"/>
              </w:rPr>
              <w:t xml:space="preserve"> --- MATRICULA CABA </w:t>
            </w:r>
            <w:r w:rsidR="00691F8F" w:rsidRPr="00691F8F">
              <w:rPr>
                <w:b/>
                <w:bCs/>
                <w:lang w:bidi="es-ES"/>
              </w:rPr>
              <w:t>Tº 135 Fº 97 C.P.A.C.F.</w:t>
            </w:r>
          </w:p>
          <w:p w:rsidR="00D74B9E" w:rsidRDefault="00D74B9E" w:rsidP="00D74B9E">
            <w:r>
              <w:t>Promedio de la carrera: 7,90</w:t>
            </w:r>
          </w:p>
          <w:p w:rsidR="00D74B9E" w:rsidRPr="00762C23" w:rsidRDefault="00D74B9E" w:rsidP="00D74B9E"/>
          <w:p w:rsidR="00D74B9E" w:rsidRPr="00762C23" w:rsidRDefault="00D74B9E" w:rsidP="00D74B9E">
            <w:pPr>
              <w:rPr>
                <w:b/>
              </w:rPr>
            </w:pPr>
            <w:r>
              <w:rPr>
                <w:b/>
              </w:rPr>
              <w:t>Escuela técnica - ORT I</w:t>
            </w:r>
          </w:p>
          <w:p w:rsidR="00D74B9E" w:rsidRPr="00762C23" w:rsidRDefault="00D74B9E" w:rsidP="00D74B9E">
            <w:pPr>
              <w:pStyle w:val="Fecha"/>
            </w:pPr>
            <w:r>
              <w:t>Marzo 1999</w:t>
            </w:r>
            <w:r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762C23">
              <w:rPr>
                <w:lang w:bidi="es-ES"/>
              </w:rPr>
              <w:t xml:space="preserve"> </w:t>
            </w:r>
            <w:r>
              <w:t>Noviembre 2004</w:t>
            </w:r>
          </w:p>
          <w:p w:rsidR="00D74B9E" w:rsidRDefault="00D74B9E" w:rsidP="00D74B9E">
            <w:r>
              <w:t xml:space="preserve">Titulo obtenido: </w:t>
            </w:r>
            <w:r w:rsidRPr="00413EC4">
              <w:t>Bachiller técnico con orientación en gestión administrativa</w:t>
            </w:r>
            <w:r>
              <w:t>.</w:t>
            </w:r>
          </w:p>
          <w:p w:rsidR="00A42B07" w:rsidRDefault="00A42B07" w:rsidP="00D74B9E"/>
          <w:p w:rsidR="0052352B" w:rsidRPr="0052352B" w:rsidRDefault="0052352B" w:rsidP="0052352B">
            <w:pPr>
              <w:rPr>
                <w:b/>
                <w:lang w:val="en-GB"/>
              </w:rPr>
            </w:pPr>
            <w:r w:rsidRPr="0052352B">
              <w:rPr>
                <w:b/>
                <w:lang w:val="en-GB"/>
              </w:rPr>
              <w:t>English course</w:t>
            </w:r>
            <w:r w:rsidRPr="0052352B">
              <w:rPr>
                <w:b/>
                <w:lang w:val="en-GB"/>
              </w:rPr>
              <w:t xml:space="preserve"> </w:t>
            </w:r>
            <w:r w:rsidRPr="0052352B">
              <w:rPr>
                <w:b/>
                <w:lang w:val="en-GB"/>
              </w:rPr>
              <w:t>–</w:t>
            </w:r>
            <w:r w:rsidRPr="0052352B">
              <w:rPr>
                <w:b/>
                <w:lang w:val="en-GB"/>
              </w:rPr>
              <w:t xml:space="preserve"> </w:t>
            </w:r>
            <w:r w:rsidRPr="0052352B">
              <w:rPr>
                <w:b/>
                <w:lang w:val="en-GB"/>
              </w:rPr>
              <w:t xml:space="preserve">Embassy </w:t>
            </w:r>
            <w:proofErr w:type="spellStart"/>
            <w:r w:rsidRPr="0052352B">
              <w:rPr>
                <w:b/>
                <w:lang w:val="en-GB"/>
              </w:rPr>
              <w:t>Ces</w:t>
            </w:r>
            <w:proofErr w:type="spellEnd"/>
          </w:p>
          <w:p w:rsidR="0052352B" w:rsidRPr="0052352B" w:rsidRDefault="0052352B" w:rsidP="0052352B">
            <w:pPr>
              <w:pStyle w:val="Fecha"/>
              <w:rPr>
                <w:lang w:val="en-GB"/>
              </w:rPr>
            </w:pPr>
            <w:proofErr w:type="spellStart"/>
            <w:r w:rsidRPr="0052352B">
              <w:rPr>
                <w:lang w:val="en-GB"/>
              </w:rPr>
              <w:t>Enero</w:t>
            </w:r>
            <w:proofErr w:type="spellEnd"/>
            <w:r w:rsidRPr="0052352B">
              <w:rPr>
                <w:lang w:val="en-GB"/>
              </w:rPr>
              <w:t xml:space="preserve"> 20</w:t>
            </w:r>
            <w:r w:rsidRPr="0052352B">
              <w:rPr>
                <w:lang w:val="en-GB"/>
              </w:rPr>
              <w:t>06</w:t>
            </w:r>
          </w:p>
          <w:p w:rsidR="0052352B" w:rsidRPr="0052352B" w:rsidRDefault="0052352B" w:rsidP="0052352B">
            <w:pPr>
              <w:rPr>
                <w:lang w:val="en-GB"/>
              </w:rPr>
            </w:pPr>
            <w:r w:rsidRPr="0052352B">
              <w:rPr>
                <w:lang w:val="en-US"/>
              </w:rPr>
              <w:t>Two Week course in Greenwich, London, level as Advanced</w:t>
            </w:r>
            <w:r w:rsidRPr="0052352B">
              <w:rPr>
                <w:lang w:val="en-GB"/>
              </w:rPr>
              <w:t>.</w:t>
            </w:r>
          </w:p>
          <w:p w:rsidR="0052352B" w:rsidRDefault="0052352B" w:rsidP="00D74B9E">
            <w:pPr>
              <w:rPr>
                <w:lang w:val="es-AR"/>
              </w:rPr>
            </w:pPr>
          </w:p>
          <w:p w:rsidR="0052352B" w:rsidRPr="0052352B" w:rsidRDefault="0052352B" w:rsidP="0052352B">
            <w:pPr>
              <w:rPr>
                <w:b/>
                <w:lang w:val="es-AR"/>
              </w:rPr>
            </w:pPr>
            <w:r w:rsidRPr="0052352B">
              <w:rPr>
                <w:b/>
                <w:lang w:val="es-AR"/>
              </w:rPr>
              <w:t>Le Wagon</w:t>
            </w:r>
          </w:p>
          <w:p w:rsidR="0052352B" w:rsidRPr="0052352B" w:rsidRDefault="0052352B" w:rsidP="0052352B">
            <w:pPr>
              <w:pStyle w:val="Fecha"/>
              <w:rPr>
                <w:lang w:val="es-AR"/>
              </w:rPr>
            </w:pPr>
            <w:r w:rsidRPr="0052352B">
              <w:rPr>
                <w:lang w:val="es-AR"/>
              </w:rPr>
              <w:t>Julio/Agosto 2020</w:t>
            </w:r>
          </w:p>
          <w:p w:rsidR="0052352B" w:rsidRDefault="0052352B" w:rsidP="0052352B">
            <w:pPr>
              <w:rPr>
                <w:lang w:val="es-AR"/>
              </w:rPr>
            </w:pPr>
            <w:r w:rsidRPr="0052352B">
              <w:rPr>
                <w:lang w:val="es-AR"/>
              </w:rPr>
              <w:t>Introducción a la programación Web.</w:t>
            </w:r>
          </w:p>
          <w:p w:rsidR="0052352B" w:rsidRPr="0052352B" w:rsidRDefault="0052352B" w:rsidP="00D74B9E">
            <w:pPr>
              <w:rPr>
                <w:lang w:val="es-AR"/>
              </w:rPr>
            </w:pPr>
          </w:p>
          <w:p w:rsidR="0052352B" w:rsidRPr="0052352B" w:rsidRDefault="0052352B" w:rsidP="0052352B">
            <w:pPr>
              <w:rPr>
                <w:b/>
                <w:lang w:val="en-GB"/>
              </w:rPr>
            </w:pPr>
            <w:r w:rsidRPr="0052352B">
              <w:rPr>
                <w:b/>
                <w:lang w:val="en-GB"/>
              </w:rPr>
              <w:t>It Master – Full Stack We</w:t>
            </w:r>
            <w:r>
              <w:rPr>
                <w:b/>
                <w:lang w:val="en-GB"/>
              </w:rPr>
              <w:t>b Developer</w:t>
            </w:r>
          </w:p>
          <w:p w:rsidR="0052352B" w:rsidRPr="0052352B" w:rsidRDefault="0052352B" w:rsidP="0052352B">
            <w:pPr>
              <w:pStyle w:val="Fecha"/>
              <w:rPr>
                <w:lang w:val="en-GB"/>
              </w:rPr>
            </w:pPr>
            <w:r w:rsidRPr="0052352B">
              <w:rPr>
                <w:lang w:val="en-GB"/>
              </w:rPr>
              <w:t>Julio/</w:t>
            </w:r>
            <w:proofErr w:type="spellStart"/>
            <w:r>
              <w:rPr>
                <w:lang w:val="en-GB"/>
              </w:rPr>
              <w:t>D</w:t>
            </w:r>
            <w:r w:rsidRPr="0052352B">
              <w:rPr>
                <w:lang w:val="en-GB"/>
              </w:rPr>
              <w:t>iciembre</w:t>
            </w:r>
            <w:proofErr w:type="spellEnd"/>
            <w:r w:rsidRPr="0052352B">
              <w:rPr>
                <w:lang w:val="en-GB"/>
              </w:rPr>
              <w:t xml:space="preserve"> 20</w:t>
            </w:r>
            <w:r w:rsidRPr="0052352B">
              <w:rPr>
                <w:lang w:val="en-GB"/>
              </w:rPr>
              <w:t>20</w:t>
            </w:r>
          </w:p>
          <w:p w:rsidR="00A42B07" w:rsidRPr="0052352B" w:rsidRDefault="0052352B" w:rsidP="0052352B">
            <w:pPr>
              <w:rPr>
                <w:lang w:val="en-GB"/>
              </w:rPr>
            </w:pPr>
            <w:r>
              <w:rPr>
                <w:lang w:val="en-US"/>
              </w:rPr>
              <w:t>Full stack developer</w:t>
            </w:r>
            <w:r w:rsidRPr="0052352B">
              <w:rPr>
                <w:lang w:val="en-GB"/>
              </w:rPr>
              <w:t>.</w:t>
            </w:r>
            <w:r>
              <w:rPr>
                <w:lang w:val="en-GB"/>
              </w:rPr>
              <w:t xml:space="preserve"> Includes React.js</w:t>
            </w:r>
          </w:p>
          <w:sdt>
            <w:sdtPr>
              <w:id w:val="1001553383"/>
              <w:placeholder>
                <w:docPart w:val="60D8DF3104364C889846839D1ADD9505"/>
              </w:placeholder>
              <w:temporary/>
              <w:showingPlcHdr/>
              <w15:appearance w15:val="hidden"/>
            </w:sdtPr>
            <w:sdtEndPr/>
            <w:sdtContent>
              <w:p w:rsidR="00D74B9E" w:rsidRPr="00762C23" w:rsidRDefault="00D74B9E" w:rsidP="00D74B9E">
                <w:pPr>
                  <w:pStyle w:val="Ttulo2"/>
                </w:pPr>
                <w:r w:rsidRPr="00762C23">
                  <w:rPr>
                    <w:lang w:bidi="es-ES"/>
                  </w:rPr>
                  <w:t>EXPERIENCIA LABORAL</w:t>
                </w:r>
              </w:p>
            </w:sdtContent>
          </w:sdt>
          <w:p w:rsidR="00586285" w:rsidRPr="00586285" w:rsidRDefault="00B171A9" w:rsidP="00B171A9">
            <w:pPr>
              <w:rPr>
                <w:b/>
                <w:bCs/>
                <w:lang w:val="es-AR" w:bidi="es-ES"/>
              </w:rPr>
            </w:pPr>
            <w:r>
              <w:rPr>
                <w:b/>
                <w:bCs/>
                <w:lang w:val="es-AR" w:bidi="es-ES"/>
              </w:rPr>
              <w:t>Green Pixel</w:t>
            </w:r>
            <w:r w:rsidRPr="00D061A0">
              <w:rPr>
                <w:b/>
                <w:bCs/>
                <w:lang w:val="es-AR" w:bidi="es-ES"/>
              </w:rPr>
              <w:t>:</w:t>
            </w:r>
            <w:r w:rsidRPr="00D061A0">
              <w:rPr>
                <w:lang w:val="es-AR" w:bidi="es-ES"/>
              </w:rPr>
              <w:t xml:space="preserve"> </w:t>
            </w:r>
            <w:r w:rsidRPr="00D061A0">
              <w:rPr>
                <w:lang w:val="es-AR"/>
              </w:rPr>
              <w:t>03.20</w:t>
            </w:r>
            <w:r w:rsidR="00207B5A">
              <w:rPr>
                <w:lang w:val="es-AR"/>
              </w:rPr>
              <w:t>17</w:t>
            </w:r>
            <w:r w:rsidRPr="00D061A0">
              <w:rPr>
                <w:lang w:val="es-AR"/>
              </w:rPr>
              <w:t xml:space="preserve"> – Actualidad</w:t>
            </w:r>
          </w:p>
          <w:p w:rsidR="00B171A9" w:rsidRDefault="00207B5A" w:rsidP="00B171A9">
            <w:r>
              <w:rPr>
                <w:b/>
                <w:bCs/>
              </w:rPr>
              <w:t>Desarrollador Front-</w:t>
            </w:r>
            <w:proofErr w:type="spellStart"/>
            <w:r>
              <w:rPr>
                <w:b/>
                <w:bCs/>
              </w:rPr>
              <w:t>End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jr</w:t>
            </w:r>
            <w:proofErr w:type="spellEnd"/>
            <w:r w:rsidR="00B171A9">
              <w:t>:</w:t>
            </w:r>
          </w:p>
          <w:p w:rsidR="00207B5A" w:rsidRDefault="00207B5A" w:rsidP="00B171A9">
            <w:r>
              <w:t>En un principio me rol refería a la asistencia de desarrollo web, maquetado, UI, Script y otras tareas mas concernientes a la asistencia de un proyecto web</w:t>
            </w:r>
            <w:r w:rsidR="00B171A9">
              <w:t>.</w:t>
            </w:r>
            <w:r>
              <w:t xml:space="preserve"> Estas tareas las realizaba de forma remota con modalidad </w:t>
            </w:r>
            <w:proofErr w:type="spellStart"/>
            <w:r>
              <w:t>freelance</w:t>
            </w:r>
            <w:proofErr w:type="spellEnd"/>
            <w:r>
              <w:t>.</w:t>
            </w:r>
          </w:p>
          <w:p w:rsidR="00207B5A" w:rsidRDefault="00207B5A" w:rsidP="00B171A9">
            <w:r>
              <w:t xml:space="preserve">Con el correr del tiempo me </w:t>
            </w:r>
            <w:proofErr w:type="gramStart"/>
            <w:r>
              <w:t>incorpore</w:t>
            </w:r>
            <w:proofErr w:type="gramEnd"/>
            <w:r>
              <w:t xml:space="preserve"> en la empresa y empecé a impulsar proyectos con un equipo a mi disposición, utilizando los tres lenguajes mas utilizados por el mercado (HTML5, CSS3 y JS Ecma6).</w:t>
            </w:r>
          </w:p>
          <w:p w:rsidR="00B171A9" w:rsidRDefault="00207B5A" w:rsidP="00B171A9">
            <w:r>
              <w:t xml:space="preserve">En la actualidad, para los proyectos, utilizamos </w:t>
            </w:r>
            <w:proofErr w:type="spellStart"/>
            <w:r>
              <w:t>frameworks</w:t>
            </w:r>
            <w:proofErr w:type="spellEnd"/>
            <w:r>
              <w:t xml:space="preserve"> como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. Este año decidí impulsar mi carrera de </w:t>
            </w:r>
            <w:proofErr w:type="spellStart"/>
            <w:r>
              <w:t>developer</w:t>
            </w:r>
            <w:proofErr w:type="spellEnd"/>
            <w:r>
              <w:t xml:space="preserve"> realizando cursos en instituciones como Le </w:t>
            </w:r>
            <w:proofErr w:type="spellStart"/>
            <w:r>
              <w:t>Wagon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Master.     </w:t>
            </w:r>
            <w:r w:rsidR="00B171A9">
              <w:t xml:space="preserve"> </w:t>
            </w:r>
          </w:p>
          <w:p w:rsidR="00207B5A" w:rsidRPr="001E72CC" w:rsidRDefault="00207B5A" w:rsidP="00B171A9">
            <w:pPr>
              <w:rPr>
                <w:lang w:val="es-AR"/>
              </w:rPr>
            </w:pPr>
            <w:r w:rsidRPr="001E72CC">
              <w:rPr>
                <w:lang w:val="es-AR"/>
              </w:rPr>
              <w:t>Tareas:</w:t>
            </w:r>
          </w:p>
          <w:p w:rsidR="00207B5A" w:rsidRPr="001E72CC" w:rsidRDefault="00207B5A" w:rsidP="00B171A9">
            <w:pPr>
              <w:rPr>
                <w:lang w:val="es-AR"/>
              </w:rPr>
            </w:pPr>
            <w:r w:rsidRPr="00207B5A">
              <w:rPr>
                <w:lang w:val="es-AR"/>
              </w:rPr>
              <w:t xml:space="preserve">Asisto en Proyectos de desarrollo Web y mobile. Desarrollo por medio de lenguajes HTML5 , CSS3 y JavaScript ECMA6. Utilizamos librerías y frameworks como Bootstrap, Materials ui, Sweet Alert, entre otras. Desarrollo responsive utilizando librerias como Bootstrap o a travez de media Query. Animaciones por CSS. Proyectos en React con implementación de componentes y Route. Deploy y hosteo de proyectos. Versionado de proyectos mediante Github. </w:t>
            </w:r>
            <w:r w:rsidRPr="001E72CC">
              <w:rPr>
                <w:lang w:val="es-AR"/>
              </w:rPr>
              <w:t>Deployment por CLI de Vercel y Heroku.</w:t>
            </w:r>
          </w:p>
          <w:p w:rsidR="001A6312" w:rsidRPr="001E72CC" w:rsidRDefault="001A6312" w:rsidP="001A6312">
            <w:pPr>
              <w:rPr>
                <w:b/>
                <w:lang w:val="es-AR"/>
              </w:rPr>
            </w:pPr>
          </w:p>
          <w:p w:rsidR="00B171A9" w:rsidRPr="001E72CC" w:rsidRDefault="00B171A9" w:rsidP="001A6312">
            <w:pPr>
              <w:rPr>
                <w:b/>
                <w:lang w:val="es-AR"/>
              </w:rPr>
            </w:pPr>
          </w:p>
          <w:p w:rsidR="001A6312" w:rsidRPr="001E72CC" w:rsidRDefault="001A6312" w:rsidP="001A6312">
            <w:pPr>
              <w:rPr>
                <w:b/>
                <w:bCs/>
                <w:lang w:val="es-AR" w:bidi="es-ES"/>
              </w:rPr>
            </w:pPr>
            <w:r w:rsidRPr="001E72CC">
              <w:rPr>
                <w:b/>
                <w:bCs/>
                <w:lang w:val="es-AR" w:bidi="es-ES"/>
              </w:rPr>
              <w:t>Pro Insurance Solutions Ltd:</w:t>
            </w:r>
            <w:r w:rsidRPr="001E72CC">
              <w:rPr>
                <w:lang w:val="es-AR" w:bidi="es-ES"/>
              </w:rPr>
              <w:t xml:space="preserve"> </w:t>
            </w:r>
            <w:r w:rsidRPr="001E72CC">
              <w:rPr>
                <w:lang w:val="es-AR"/>
              </w:rPr>
              <w:t xml:space="preserve">03.2020 – </w:t>
            </w:r>
            <w:r w:rsidR="00207B5A" w:rsidRPr="001E72CC">
              <w:rPr>
                <w:lang w:val="es-AR"/>
              </w:rPr>
              <w:t>08.2020</w:t>
            </w:r>
          </w:p>
          <w:p w:rsidR="001A6312" w:rsidRDefault="001A6312" w:rsidP="001A6312">
            <w:r>
              <w:t xml:space="preserve">Consultora dedicada al seguro y reaseguro. Casa matriz en Londres. </w:t>
            </w:r>
          </w:p>
          <w:p w:rsidR="001A6312" w:rsidRDefault="001A6312" w:rsidP="001A6312">
            <w:r w:rsidRPr="00EA3DD2">
              <w:rPr>
                <w:b/>
                <w:bCs/>
              </w:rPr>
              <w:t xml:space="preserve">Abogado </w:t>
            </w:r>
            <w:r>
              <w:rPr>
                <w:b/>
                <w:bCs/>
              </w:rPr>
              <w:t>Consultor</w:t>
            </w:r>
            <w:r>
              <w:t>:</w:t>
            </w:r>
          </w:p>
          <w:p w:rsidR="006A79D3" w:rsidRDefault="001A6312" w:rsidP="001A6312">
            <w:r>
              <w:t xml:space="preserve">Mi rol es el de abogado consultor en seguros. </w:t>
            </w:r>
          </w:p>
          <w:p w:rsidR="001A6312" w:rsidRDefault="006A79D3" w:rsidP="001A6312">
            <w:r>
              <w:t>En el ámbito local mi tarea es a</w:t>
            </w:r>
            <w:r w:rsidR="001A6312">
              <w:t>naliz</w:t>
            </w:r>
            <w:r>
              <w:t>ar</w:t>
            </w:r>
            <w:r w:rsidR="001A6312">
              <w:t xml:space="preserve"> la parte contractual y </w:t>
            </w:r>
            <w:proofErr w:type="spellStart"/>
            <w:r w:rsidR="001A6312">
              <w:t>siniestral</w:t>
            </w:r>
            <w:proofErr w:type="spellEnd"/>
            <w:r w:rsidR="001A6312">
              <w:t xml:space="preserve"> de cada </w:t>
            </w:r>
            <w:r>
              <w:t>accidente sea de trabajo o de vialidad dependiendo el caso</w:t>
            </w:r>
            <w:r w:rsidR="001A6312">
              <w:t>.</w:t>
            </w:r>
          </w:p>
          <w:p w:rsidR="00D3219F" w:rsidRDefault="00D3219F" w:rsidP="00D74B9E">
            <w:pPr>
              <w:rPr>
                <w:b/>
              </w:rPr>
            </w:pPr>
          </w:p>
          <w:p w:rsidR="00586285" w:rsidRPr="001E72CC" w:rsidRDefault="00586285" w:rsidP="00586285">
            <w:pPr>
              <w:rPr>
                <w:b/>
                <w:bCs/>
                <w:lang w:val="es-AR" w:bidi="es-ES"/>
              </w:rPr>
            </w:pPr>
            <w:r>
              <w:rPr>
                <w:b/>
                <w:bCs/>
                <w:lang w:val="es-AR" w:bidi="es-ES"/>
              </w:rPr>
              <w:t>Estudio Juridico CEFER</w:t>
            </w:r>
            <w:r w:rsidRPr="001E72CC">
              <w:rPr>
                <w:b/>
                <w:bCs/>
                <w:lang w:val="es-AR" w:bidi="es-ES"/>
              </w:rPr>
              <w:t>:</w:t>
            </w:r>
            <w:r w:rsidRPr="001E72CC">
              <w:rPr>
                <w:lang w:val="es-AR" w:bidi="es-ES"/>
              </w:rPr>
              <w:t xml:space="preserve"> </w:t>
            </w:r>
            <w:r w:rsidRPr="001E72CC">
              <w:rPr>
                <w:lang w:val="es-AR"/>
              </w:rPr>
              <w:t>0</w:t>
            </w:r>
            <w:r>
              <w:rPr>
                <w:lang w:val="es-AR"/>
              </w:rPr>
              <w:t>6</w:t>
            </w:r>
            <w:r w:rsidRPr="001E72CC">
              <w:rPr>
                <w:lang w:val="es-AR"/>
              </w:rPr>
              <w:t>.20</w:t>
            </w:r>
            <w:r>
              <w:rPr>
                <w:lang w:val="es-AR"/>
              </w:rPr>
              <w:t>16</w:t>
            </w:r>
            <w:r w:rsidRPr="001E72CC">
              <w:rPr>
                <w:lang w:val="es-AR"/>
              </w:rPr>
              <w:t xml:space="preserve"> – 0</w:t>
            </w:r>
            <w:r>
              <w:rPr>
                <w:lang w:val="es-AR"/>
              </w:rPr>
              <w:t>3</w:t>
            </w:r>
            <w:r w:rsidRPr="001E72CC">
              <w:rPr>
                <w:lang w:val="es-AR"/>
              </w:rPr>
              <w:t>.2020</w:t>
            </w:r>
          </w:p>
          <w:p w:rsidR="00586285" w:rsidRDefault="00075C12" w:rsidP="00586285">
            <w:r>
              <w:rPr>
                <w:b/>
                <w:bCs/>
              </w:rPr>
              <w:t>Abogado Jr.</w:t>
            </w:r>
            <w:r w:rsidR="00586285">
              <w:t>:</w:t>
            </w:r>
          </w:p>
          <w:p w:rsidR="00586285" w:rsidRPr="00586285" w:rsidRDefault="00075C12" w:rsidP="00586285">
            <w:pPr>
              <w:rPr>
                <w:lang w:val="es-AR"/>
              </w:rPr>
            </w:pPr>
            <w:r>
              <w:rPr>
                <w:lang w:val="es-AR"/>
              </w:rPr>
              <w:t>Abogado Jr. en e</w:t>
            </w:r>
            <w:r w:rsidR="00586285" w:rsidRPr="00586285">
              <w:rPr>
                <w:lang w:val="es-AR"/>
              </w:rPr>
              <w:t>studio dedicado al fuero Laboral - Civil - Comercial.</w:t>
            </w:r>
          </w:p>
          <w:p w:rsidR="00D3219F" w:rsidRDefault="00D3219F" w:rsidP="00D74B9E">
            <w:pPr>
              <w:rPr>
                <w:b/>
              </w:rPr>
            </w:pPr>
          </w:p>
          <w:p w:rsidR="00D74B9E" w:rsidRPr="00762C23" w:rsidRDefault="00680D9A" w:rsidP="00D74B9E">
            <w:r>
              <w:rPr>
                <w:b/>
              </w:rPr>
              <w:t>Jean Factory (nombre de fantasía “</w:t>
            </w:r>
            <w:r w:rsidR="00D74B9E">
              <w:rPr>
                <w:b/>
              </w:rPr>
              <w:t>Rey del Jean</w:t>
            </w:r>
            <w:proofErr w:type="gramStart"/>
            <w:r>
              <w:rPr>
                <w:b/>
              </w:rPr>
              <w:t>”)</w:t>
            </w:r>
            <w:r w:rsidR="00D74B9E" w:rsidRPr="00762C23">
              <w:rPr>
                <w:lang w:bidi="es-ES"/>
              </w:rPr>
              <w:t xml:space="preserve">  </w:t>
            </w:r>
            <w:r w:rsidR="00D74B9E">
              <w:rPr>
                <w:b/>
              </w:rPr>
              <w:t>-</w:t>
            </w:r>
            <w:proofErr w:type="gramEnd"/>
            <w:r w:rsidR="00D74B9E">
              <w:rPr>
                <w:b/>
              </w:rPr>
              <w:t xml:space="preserve"> </w:t>
            </w:r>
            <w:r>
              <w:rPr>
                <w:lang w:bidi="es-ES"/>
              </w:rPr>
              <w:t>01.2</w:t>
            </w:r>
            <w:r w:rsidR="00D74B9E">
              <w:rPr>
                <w:lang w:bidi="es-ES"/>
              </w:rPr>
              <w:t>01</w:t>
            </w:r>
            <w:r w:rsidR="00005DC5">
              <w:rPr>
                <w:lang w:bidi="es-ES"/>
              </w:rPr>
              <w:t>2</w:t>
            </w:r>
            <w:r w:rsidR="00D74B9E">
              <w:rPr>
                <w:lang w:bidi="es-ES"/>
              </w:rPr>
              <w:t xml:space="preserve"> </w:t>
            </w:r>
            <w:r w:rsidR="00D74B9E" w:rsidRPr="00762C23">
              <w:rPr>
                <w:lang w:bidi="es-ES"/>
              </w:rPr>
              <w:t>-</w:t>
            </w:r>
            <w:r w:rsidR="00D74B9E">
              <w:rPr>
                <w:lang w:bidi="es-ES"/>
              </w:rPr>
              <w:t xml:space="preserve"> </w:t>
            </w:r>
            <w:r w:rsidR="00D74B9E">
              <w:t>0</w:t>
            </w:r>
            <w:r w:rsidR="00075C12">
              <w:t>6</w:t>
            </w:r>
            <w:r w:rsidR="00D74B9E">
              <w:t>.2</w:t>
            </w:r>
            <w:r w:rsidR="00A42B07">
              <w:t>0</w:t>
            </w:r>
            <w:r w:rsidR="00075C12">
              <w:t>16</w:t>
            </w:r>
          </w:p>
          <w:p w:rsidR="00D74B9E" w:rsidRDefault="00D74B9E" w:rsidP="00D74B9E">
            <w:r>
              <w:t xml:space="preserve">Empresa familiar dedicada a la fabricación, y distribución de prendas de vestir, del sector </w:t>
            </w:r>
            <w:r w:rsidR="00680D9A">
              <w:t>Textil</w:t>
            </w:r>
            <w:r>
              <w:t>.</w:t>
            </w:r>
          </w:p>
          <w:p w:rsidR="00D3219F" w:rsidRDefault="00D3219F" w:rsidP="00D74B9E">
            <w:pPr>
              <w:rPr>
                <w:b/>
              </w:rPr>
            </w:pPr>
            <w:r>
              <w:rPr>
                <w:b/>
              </w:rPr>
              <w:t>Vendedor:</w:t>
            </w:r>
          </w:p>
          <w:p w:rsidR="00D74B9E" w:rsidRPr="00413EC4" w:rsidRDefault="00D74B9E" w:rsidP="00D74B9E">
            <w:pPr>
              <w:rPr>
                <w:u w:val="single"/>
              </w:rPr>
            </w:pPr>
            <w:r w:rsidRPr="00413EC4">
              <w:rPr>
                <w:u w:val="single"/>
              </w:rPr>
              <w:t>Tareas realizadas:</w:t>
            </w:r>
          </w:p>
          <w:p w:rsidR="00D74B9E" w:rsidRDefault="00D74B9E" w:rsidP="00D74B9E">
            <w:r>
              <w:t>•</w:t>
            </w:r>
            <w:r w:rsidR="00D3219F">
              <w:t xml:space="preserve"> Captar nuevos clientes y fidelizar los existentes</w:t>
            </w:r>
          </w:p>
          <w:p w:rsidR="00D3219F" w:rsidRDefault="00D3219F" w:rsidP="00D3219F">
            <w:r>
              <w:t>• Cerrar acuerdos comerciales</w:t>
            </w:r>
          </w:p>
          <w:p w:rsidR="00D74B9E" w:rsidRDefault="00D74B9E" w:rsidP="00D74B9E">
            <w:r>
              <w:t>•</w:t>
            </w:r>
            <w:r w:rsidR="00D3219F">
              <w:t xml:space="preserve"> Seguimiento de cuentas corrientes de clientes asignados</w:t>
            </w:r>
            <w:r>
              <w:t>.</w:t>
            </w:r>
          </w:p>
          <w:p w:rsidR="00D74B9E" w:rsidRDefault="00D74B9E" w:rsidP="00D74B9E">
            <w:r>
              <w:t>•</w:t>
            </w:r>
            <w:r w:rsidR="00D3219F">
              <w:t xml:space="preserve"> E</w:t>
            </w:r>
            <w:r w:rsidR="00D3219F" w:rsidRPr="00D3219F">
              <w:t>laborar y comunicar un reporte de ventas</w:t>
            </w:r>
            <w:r>
              <w:t>.</w:t>
            </w:r>
          </w:p>
          <w:p w:rsidR="00D3219F" w:rsidRDefault="00D74B9E" w:rsidP="00D74B9E">
            <w:r>
              <w:t>•</w:t>
            </w:r>
            <w:r w:rsidR="00D3219F">
              <w:t xml:space="preserve"> Nexo entre los clientes</w:t>
            </w:r>
            <w:r w:rsidR="00005DC5">
              <w:t xml:space="preserve"> y la empresa, </w:t>
            </w:r>
          </w:p>
          <w:p w:rsidR="00D74B9E" w:rsidRDefault="00EA3DD2" w:rsidP="00D74B9E">
            <w:r>
              <w:t>•</w:t>
            </w:r>
            <w:r w:rsidR="00D3219F">
              <w:t xml:space="preserve"> V</w:t>
            </w:r>
            <w:r w:rsidR="00D3219F" w:rsidRPr="00D3219F">
              <w:t xml:space="preserve">isitas comerciales </w:t>
            </w:r>
          </w:p>
          <w:p w:rsidR="00D3219F" w:rsidRPr="00762C23" w:rsidRDefault="00D3219F" w:rsidP="00D74B9E"/>
          <w:p w:rsidR="00EA3DD2" w:rsidRDefault="00D74B9E" w:rsidP="00D74B9E">
            <w:pPr>
              <w:rPr>
                <w:lang w:bidi="es-ES"/>
              </w:rPr>
            </w:pPr>
            <w:r w:rsidRPr="00413EC4">
              <w:rPr>
                <w:b/>
              </w:rPr>
              <w:t>Estudio Jurídico</w:t>
            </w:r>
            <w:r>
              <w:rPr>
                <w:b/>
              </w:rPr>
              <w:t xml:space="preserve"> (</w:t>
            </w:r>
            <w:proofErr w:type="spellStart"/>
            <w:r w:rsidRPr="00745F3B">
              <w:rPr>
                <w:b/>
              </w:rPr>
              <w:t>Dr</w:t>
            </w:r>
            <w:proofErr w:type="spellEnd"/>
            <w:r w:rsidRPr="00745F3B">
              <w:rPr>
                <w:b/>
              </w:rPr>
              <w:t xml:space="preserve"> Eduardo del campo</w:t>
            </w:r>
            <w:r>
              <w:rPr>
                <w:b/>
              </w:rPr>
              <w:t>) d</w:t>
            </w:r>
            <w:r w:rsidRPr="00413EC4">
              <w:rPr>
                <w:b/>
              </w:rPr>
              <w:t>edicado al área de Derecho civil y comercial</w:t>
            </w:r>
            <w:r w:rsidRPr="00762C23">
              <w:rPr>
                <w:lang w:bidi="es-ES"/>
              </w:rPr>
              <w:t xml:space="preserve">  </w:t>
            </w:r>
            <w:r w:rsidR="00EA3DD2">
              <w:t xml:space="preserve">01.2009 </w:t>
            </w:r>
            <w:r w:rsidR="00EA3DD2">
              <w:rPr>
                <w:lang w:bidi="es-ES"/>
              </w:rPr>
              <w:t xml:space="preserve">– </w:t>
            </w:r>
            <w:r w:rsidR="00EA3DD2">
              <w:t>12.2011</w:t>
            </w:r>
          </w:p>
          <w:p w:rsidR="00D74B9E" w:rsidRPr="00762C23" w:rsidRDefault="00D74B9E" w:rsidP="00D74B9E">
            <w:pPr>
              <w:rPr>
                <w:bCs/>
              </w:rPr>
            </w:pPr>
            <w:r>
              <w:rPr>
                <w:b/>
              </w:rPr>
              <w:t>Asistente de abogacía JR</w:t>
            </w:r>
            <w:r w:rsidR="00EA3DD2">
              <w:rPr>
                <w:b/>
              </w:rPr>
              <w:t>:</w:t>
            </w:r>
          </w:p>
          <w:p w:rsidR="00D74B9E" w:rsidRPr="00762C23" w:rsidRDefault="00D74B9E" w:rsidP="00D74B9E">
            <w:r w:rsidRPr="00413EC4">
              <w:t>Tareas realizadas:</w:t>
            </w:r>
            <w:r w:rsidRPr="00762C23">
              <w:rPr>
                <w:lang w:bidi="es-ES"/>
              </w:rPr>
              <w:t xml:space="preserve"> </w:t>
            </w:r>
          </w:p>
          <w:p w:rsidR="00D74B9E" w:rsidRDefault="00D74B9E" w:rsidP="00D74B9E">
            <w:r>
              <w:t xml:space="preserve">•Redacción de diversos </w:t>
            </w:r>
            <w:r w:rsidR="00680D9A">
              <w:t>escritos</w:t>
            </w:r>
            <w:r>
              <w:t xml:space="preserve">, y </w:t>
            </w:r>
            <w:r w:rsidR="00680D9A">
              <w:t>procuración</w:t>
            </w:r>
            <w:r>
              <w:t>.</w:t>
            </w:r>
          </w:p>
          <w:p w:rsidR="00D74B9E" w:rsidRDefault="00D74B9E" w:rsidP="00D74B9E">
            <w:r>
              <w:t xml:space="preserve">•Archivo </w:t>
            </w:r>
            <w:r w:rsidR="00680D9A">
              <w:t>y seguimiento de causas</w:t>
            </w:r>
            <w:r>
              <w:t xml:space="preserve"> </w:t>
            </w:r>
            <w:r w:rsidR="00680D9A">
              <w:t>(manejo de carpetas y expedientes)</w:t>
            </w:r>
            <w:r>
              <w:t>.</w:t>
            </w:r>
          </w:p>
          <w:p w:rsidR="00D74B9E" w:rsidRPr="00762C23" w:rsidRDefault="00D74B9E" w:rsidP="00D74B9E">
            <w:r>
              <w:t>•</w:t>
            </w:r>
            <w:r w:rsidR="00680D9A">
              <w:t>Elaboración de</w:t>
            </w:r>
            <w:r>
              <w:t xml:space="preserve"> contratos.</w:t>
            </w:r>
          </w:p>
          <w:p w:rsidR="00D74B9E" w:rsidRDefault="00D74B9E" w:rsidP="00D74B9E"/>
          <w:p w:rsidR="00680D9A" w:rsidRPr="00762C23" w:rsidRDefault="00680D9A" w:rsidP="00680D9A">
            <w:r>
              <w:rPr>
                <w:b/>
              </w:rPr>
              <w:t>Jean Factory (nombre de fantasía “Rey del Jean”)</w:t>
            </w:r>
            <w:r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 xml:space="preserve">- </w:t>
            </w:r>
            <w:r>
              <w:rPr>
                <w:lang w:bidi="es-ES"/>
              </w:rPr>
              <w:t xml:space="preserve">04.2005 </w:t>
            </w:r>
            <w:r w:rsidRPr="00762C23">
              <w:rPr>
                <w:lang w:bidi="es-ES"/>
              </w:rPr>
              <w:t>-</w:t>
            </w:r>
            <w:r>
              <w:rPr>
                <w:lang w:bidi="es-ES"/>
              </w:rPr>
              <w:t xml:space="preserve"> </w:t>
            </w:r>
            <w:r>
              <w:t>12.2008</w:t>
            </w:r>
          </w:p>
          <w:p w:rsidR="00680D9A" w:rsidRDefault="00680D9A" w:rsidP="00680D9A">
            <w:r>
              <w:t>Empresa familiar dedicada a la fabricación, y distribución de prendas de vestir, del sector Textil.</w:t>
            </w:r>
          </w:p>
          <w:p w:rsidR="00680D9A" w:rsidRPr="00413EC4" w:rsidRDefault="00680D9A" w:rsidP="00680D9A">
            <w:pPr>
              <w:rPr>
                <w:b/>
              </w:rPr>
            </w:pPr>
            <w:r w:rsidRPr="00413EC4">
              <w:rPr>
                <w:b/>
              </w:rPr>
              <w:t>Coordinador del sector Fabrica:</w:t>
            </w:r>
          </w:p>
          <w:p w:rsidR="00680D9A" w:rsidRPr="00413EC4" w:rsidRDefault="00680D9A" w:rsidP="00680D9A">
            <w:pPr>
              <w:rPr>
                <w:u w:val="single"/>
              </w:rPr>
            </w:pPr>
            <w:r w:rsidRPr="00413EC4">
              <w:rPr>
                <w:u w:val="single"/>
              </w:rPr>
              <w:t xml:space="preserve">Tareas realizadas:  </w:t>
            </w:r>
          </w:p>
          <w:p w:rsidR="00680D9A" w:rsidRDefault="00680D9A" w:rsidP="00680D9A">
            <w:r>
              <w:t>•Manejo de órdenes de compra</w:t>
            </w:r>
          </w:p>
          <w:p w:rsidR="00680D9A" w:rsidRDefault="00680D9A" w:rsidP="00680D9A">
            <w:r>
              <w:t>•Armado de procesos</w:t>
            </w:r>
          </w:p>
          <w:p w:rsidR="00680D9A" w:rsidRDefault="00680D9A" w:rsidP="00680D9A">
            <w:r>
              <w:t>•Control de inventarios</w:t>
            </w:r>
          </w:p>
          <w:p w:rsidR="00680D9A" w:rsidRDefault="00680D9A" w:rsidP="00680D9A">
            <w:r>
              <w:t xml:space="preserve">•Revisión de stock </w:t>
            </w:r>
          </w:p>
          <w:p w:rsidR="00680D9A" w:rsidRDefault="00680D9A" w:rsidP="00680D9A">
            <w:r>
              <w:t xml:space="preserve">•Armado de listas de Precio </w:t>
            </w:r>
          </w:p>
          <w:p w:rsidR="00680D9A" w:rsidRDefault="00680D9A" w:rsidP="00680D9A">
            <w:r>
              <w:t xml:space="preserve">•Trato con Proveedores </w:t>
            </w:r>
          </w:p>
          <w:p w:rsidR="00680D9A" w:rsidRDefault="00680D9A" w:rsidP="00680D9A">
            <w:r>
              <w:t>•Armado de cotizaciones a clientes especiales</w:t>
            </w:r>
          </w:p>
          <w:p w:rsidR="00680D9A" w:rsidRDefault="00680D9A" w:rsidP="00680D9A">
            <w:r>
              <w:t xml:space="preserve">•Confección de reportes de Ventas, </w:t>
            </w:r>
            <w:proofErr w:type="spellStart"/>
            <w:r>
              <w:t>CMg</w:t>
            </w:r>
            <w:proofErr w:type="spellEnd"/>
            <w:r>
              <w:t xml:space="preserve">, Stocks, y posterior análisis </w:t>
            </w:r>
          </w:p>
          <w:p w:rsidR="00680D9A" w:rsidRDefault="00680D9A" w:rsidP="00680D9A">
            <w:r>
              <w:t>•Control de pagos, y cobranzas del sector.</w:t>
            </w:r>
          </w:p>
          <w:p w:rsidR="00680D9A" w:rsidRPr="00762C23" w:rsidRDefault="00680D9A" w:rsidP="00D74B9E"/>
          <w:sdt>
            <w:sdtPr>
              <w:id w:val="1669594239"/>
              <w:placeholder>
                <w:docPart w:val="936D0B2B37554291ADC68190A4576EC2"/>
              </w:placeholder>
              <w:temporary/>
              <w:showingPlcHdr/>
              <w15:appearance w15:val="hidden"/>
            </w:sdtPr>
            <w:sdtEndPr/>
            <w:sdtContent>
              <w:p w:rsidR="00D74B9E" w:rsidRPr="00762C23" w:rsidRDefault="00D74B9E" w:rsidP="00D74B9E">
                <w:pPr>
                  <w:pStyle w:val="Ttulo2"/>
                </w:pPr>
                <w:r w:rsidRPr="00762C23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:rsidR="00D74B9E" w:rsidRPr="00762C23" w:rsidRDefault="00D74B9E" w:rsidP="00D74B9E">
            <w:pPr>
              <w:rPr>
                <w:color w:val="FFFFFF" w:themeColor="background1"/>
              </w:rPr>
            </w:pPr>
            <w:r w:rsidRPr="00762C23">
              <w:rPr>
                <w:noProof/>
                <w:color w:val="000000" w:themeColor="text1"/>
                <w:lang w:val="es-AR" w:eastAsia="es-AR"/>
              </w:rPr>
              <w:drawing>
                <wp:inline distT="0" distB="0" distL="0" distR="0" wp14:anchorId="1CBBFA9B" wp14:editId="7289D596">
                  <wp:extent cx="3689985" cy="1257300"/>
                  <wp:effectExtent l="0" t="0" r="0" b="0"/>
                  <wp:docPr id="12" name="Gráfico 12" descr="gráfico de aptitudes" title="aaa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D74B9E" w:rsidRPr="00762C23" w:rsidTr="00D74B9E">
        <w:tc>
          <w:tcPr>
            <w:tcW w:w="3600" w:type="dxa"/>
          </w:tcPr>
          <w:p w:rsidR="00D74B9E" w:rsidRPr="003F22E0" w:rsidRDefault="00D74B9E" w:rsidP="00D74B9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</w:tc>
        <w:tc>
          <w:tcPr>
            <w:tcW w:w="720" w:type="dxa"/>
          </w:tcPr>
          <w:p w:rsidR="00D74B9E" w:rsidRDefault="00D74B9E" w:rsidP="00D74B9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D74B9E" w:rsidRDefault="00D74B9E" w:rsidP="00D74B9E">
            <w:pPr>
              <w:pStyle w:val="Ttulo2"/>
            </w:pPr>
          </w:p>
        </w:tc>
      </w:tr>
    </w:tbl>
    <w:p w:rsidR="009D110F" w:rsidRPr="00E833DB" w:rsidRDefault="00E833DB" w:rsidP="00E833DB">
      <w:pPr>
        <w:tabs>
          <w:tab w:val="left" w:pos="4747"/>
        </w:tabs>
        <w:rPr>
          <w:szCs w:val="18"/>
        </w:rPr>
      </w:pPr>
      <w:r>
        <w:rPr>
          <w:szCs w:val="18"/>
        </w:rPr>
        <w:tab/>
      </w:r>
    </w:p>
    <w:sectPr w:rsidR="009D110F" w:rsidRPr="00E833DB" w:rsidSect="00762C23">
      <w:headerReference w:type="default" r:id="rId13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4CA2" w:rsidRDefault="00DB4CA2" w:rsidP="000C45FF">
      <w:r>
        <w:separator/>
      </w:r>
    </w:p>
  </w:endnote>
  <w:endnote w:type="continuationSeparator" w:id="0">
    <w:p w:rsidR="00DB4CA2" w:rsidRDefault="00DB4CA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4CA2" w:rsidRDefault="00DB4CA2" w:rsidP="000C45FF">
      <w:r>
        <w:separator/>
      </w:r>
    </w:p>
  </w:footnote>
  <w:footnote w:type="continuationSeparator" w:id="0">
    <w:p w:rsidR="00DB4CA2" w:rsidRDefault="00DB4CA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10F" w:rsidRDefault="009D110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24FA"/>
    <w:multiLevelType w:val="hybridMultilevel"/>
    <w:tmpl w:val="91E464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82A18"/>
    <w:multiLevelType w:val="hybridMultilevel"/>
    <w:tmpl w:val="CB3C4F9C"/>
    <w:numStyleLink w:val="Estiloimportado1"/>
  </w:abstractNum>
  <w:abstractNum w:abstractNumId="2" w15:restartNumberingAfterBreak="0">
    <w:nsid w:val="22F123C2"/>
    <w:multiLevelType w:val="hybridMultilevel"/>
    <w:tmpl w:val="0DCE142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C4B4A"/>
    <w:multiLevelType w:val="hybridMultilevel"/>
    <w:tmpl w:val="FDD2F6CC"/>
    <w:lvl w:ilvl="0" w:tplc="9AC4CA0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53A2D"/>
    <w:multiLevelType w:val="hybridMultilevel"/>
    <w:tmpl w:val="CC240AA4"/>
    <w:lvl w:ilvl="0" w:tplc="FA78527C">
      <w:start w:val="3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51D3"/>
    <w:multiLevelType w:val="hybridMultilevel"/>
    <w:tmpl w:val="95C42F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D53AF"/>
    <w:multiLevelType w:val="hybridMultilevel"/>
    <w:tmpl w:val="E796E5C8"/>
    <w:lvl w:ilvl="0" w:tplc="43FCA8B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D61C3"/>
    <w:multiLevelType w:val="multilevel"/>
    <w:tmpl w:val="9374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97DEC"/>
    <w:multiLevelType w:val="hybridMultilevel"/>
    <w:tmpl w:val="B72CA81E"/>
    <w:lvl w:ilvl="0" w:tplc="1CDA53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D32512"/>
    <w:multiLevelType w:val="hybridMultilevel"/>
    <w:tmpl w:val="CB3C4F9C"/>
    <w:styleLink w:val="Estiloimportado1"/>
    <w:lvl w:ilvl="0" w:tplc="786A148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D2724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F8838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0690D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A63D2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F2157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DA566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BA668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A24E9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DD"/>
    <w:rsid w:val="00005DC5"/>
    <w:rsid w:val="00015E26"/>
    <w:rsid w:val="00036450"/>
    <w:rsid w:val="00075C12"/>
    <w:rsid w:val="000B5C0E"/>
    <w:rsid w:val="000C45FF"/>
    <w:rsid w:val="000E3FD1"/>
    <w:rsid w:val="00112054"/>
    <w:rsid w:val="001525E1"/>
    <w:rsid w:val="00180329"/>
    <w:rsid w:val="00187469"/>
    <w:rsid w:val="0019001F"/>
    <w:rsid w:val="001A6312"/>
    <w:rsid w:val="001A74A5"/>
    <w:rsid w:val="001B2ABD"/>
    <w:rsid w:val="001E0391"/>
    <w:rsid w:val="001E1759"/>
    <w:rsid w:val="001E72CC"/>
    <w:rsid w:val="001F1ECC"/>
    <w:rsid w:val="001F28CC"/>
    <w:rsid w:val="00207B5A"/>
    <w:rsid w:val="00222134"/>
    <w:rsid w:val="002400EB"/>
    <w:rsid w:val="00256CF7"/>
    <w:rsid w:val="0029255F"/>
    <w:rsid w:val="002941D3"/>
    <w:rsid w:val="0030481B"/>
    <w:rsid w:val="00307D6C"/>
    <w:rsid w:val="003419D0"/>
    <w:rsid w:val="003452BE"/>
    <w:rsid w:val="00354EE7"/>
    <w:rsid w:val="0037121F"/>
    <w:rsid w:val="00377E0A"/>
    <w:rsid w:val="003E500A"/>
    <w:rsid w:val="003F22E0"/>
    <w:rsid w:val="004071FC"/>
    <w:rsid w:val="00413EC4"/>
    <w:rsid w:val="004268F9"/>
    <w:rsid w:val="00445947"/>
    <w:rsid w:val="004813B3"/>
    <w:rsid w:val="00496591"/>
    <w:rsid w:val="004C63E4"/>
    <w:rsid w:val="004D3011"/>
    <w:rsid w:val="0052352B"/>
    <w:rsid w:val="005262AC"/>
    <w:rsid w:val="00586285"/>
    <w:rsid w:val="005D5C5A"/>
    <w:rsid w:val="005E39D5"/>
    <w:rsid w:val="00600670"/>
    <w:rsid w:val="00606CDD"/>
    <w:rsid w:val="0062123A"/>
    <w:rsid w:val="00646E75"/>
    <w:rsid w:val="006771D0"/>
    <w:rsid w:val="00680D9A"/>
    <w:rsid w:val="00685759"/>
    <w:rsid w:val="00691F8F"/>
    <w:rsid w:val="006934E9"/>
    <w:rsid w:val="00696AF8"/>
    <w:rsid w:val="006A79D3"/>
    <w:rsid w:val="006E7EBB"/>
    <w:rsid w:val="00701A61"/>
    <w:rsid w:val="00715FCB"/>
    <w:rsid w:val="00743101"/>
    <w:rsid w:val="00745F3B"/>
    <w:rsid w:val="00762C23"/>
    <w:rsid w:val="007867A0"/>
    <w:rsid w:val="007927F5"/>
    <w:rsid w:val="00802CA0"/>
    <w:rsid w:val="0080380A"/>
    <w:rsid w:val="00811047"/>
    <w:rsid w:val="00826E56"/>
    <w:rsid w:val="00900E52"/>
    <w:rsid w:val="009272AA"/>
    <w:rsid w:val="00930D31"/>
    <w:rsid w:val="009D110F"/>
    <w:rsid w:val="00A2118D"/>
    <w:rsid w:val="00A42B07"/>
    <w:rsid w:val="00A5676A"/>
    <w:rsid w:val="00AA124D"/>
    <w:rsid w:val="00AC0BE4"/>
    <w:rsid w:val="00AD76E2"/>
    <w:rsid w:val="00B171A9"/>
    <w:rsid w:val="00B20152"/>
    <w:rsid w:val="00B24D39"/>
    <w:rsid w:val="00B27C8F"/>
    <w:rsid w:val="00B459B9"/>
    <w:rsid w:val="00B70850"/>
    <w:rsid w:val="00B86F88"/>
    <w:rsid w:val="00BE3CD9"/>
    <w:rsid w:val="00C01B69"/>
    <w:rsid w:val="00C0365C"/>
    <w:rsid w:val="00C066B6"/>
    <w:rsid w:val="00C37BA1"/>
    <w:rsid w:val="00C4674C"/>
    <w:rsid w:val="00C506CF"/>
    <w:rsid w:val="00C72BED"/>
    <w:rsid w:val="00C9578B"/>
    <w:rsid w:val="00CA4C23"/>
    <w:rsid w:val="00CA7FB9"/>
    <w:rsid w:val="00D061A0"/>
    <w:rsid w:val="00D23E23"/>
    <w:rsid w:val="00D2522B"/>
    <w:rsid w:val="00D3219F"/>
    <w:rsid w:val="00D5459D"/>
    <w:rsid w:val="00D74B9E"/>
    <w:rsid w:val="00DB4CA2"/>
    <w:rsid w:val="00DD172A"/>
    <w:rsid w:val="00E25A26"/>
    <w:rsid w:val="00E4381A"/>
    <w:rsid w:val="00E55D74"/>
    <w:rsid w:val="00E833DB"/>
    <w:rsid w:val="00EA378C"/>
    <w:rsid w:val="00EA3DD2"/>
    <w:rsid w:val="00EE01CB"/>
    <w:rsid w:val="00EE7F6F"/>
    <w:rsid w:val="00EF500A"/>
    <w:rsid w:val="00F004C6"/>
    <w:rsid w:val="00F22398"/>
    <w:rsid w:val="00F60274"/>
    <w:rsid w:val="00F77FB9"/>
    <w:rsid w:val="00F82DF5"/>
    <w:rsid w:val="00FB068F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64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3EC4"/>
    <w:pPr>
      <w:ind w:left="720"/>
      <w:contextualSpacing/>
    </w:pPr>
  </w:style>
  <w:style w:type="character" w:customStyle="1" w:styleId="Ninguno">
    <w:name w:val="Ninguno"/>
    <w:rsid w:val="00413EC4"/>
    <w:rPr>
      <w:lang w:val="es-ES_tradnl"/>
    </w:rPr>
  </w:style>
  <w:style w:type="character" w:customStyle="1" w:styleId="Hyperlink0">
    <w:name w:val="Hyperlink.0"/>
    <w:basedOn w:val="Hipervnculo"/>
    <w:rsid w:val="0080380A"/>
    <w:rPr>
      <w:color w:val="0000FF"/>
      <w:u w:val="single" w:color="0000FF"/>
    </w:rPr>
  </w:style>
  <w:style w:type="numbering" w:customStyle="1" w:styleId="Estiloimportado1">
    <w:name w:val="Estilo importado 1"/>
    <w:rsid w:val="00015E26"/>
    <w:pPr>
      <w:numPr>
        <w:numId w:val="2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B17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zeayacar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eliame\AppData\Roaming\Microsoft\Plantilla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9640621845346252"/>
          <c:y val="0"/>
          <c:w val="0.5742250984760101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Dinamico</c:v>
                </c:pt>
                <c:pt idx="1">
                  <c:v>Flexible</c:v>
                </c:pt>
                <c:pt idx="2">
                  <c:v>Negociación</c:v>
                </c:pt>
                <c:pt idx="3">
                  <c:v>Proactivo</c:v>
                </c:pt>
                <c:pt idx="4">
                  <c:v>Redacción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0.95</c:v>
                </c:pt>
                <c:pt idx="1">
                  <c:v>1</c:v>
                </c:pt>
                <c:pt idx="2">
                  <c:v>0.8</c:v>
                </c:pt>
                <c:pt idx="3">
                  <c:v>1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303380816"/>
        <c:axId val="303387872"/>
      </c:barChart>
      <c:catAx>
        <c:axId val="303380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03387872"/>
        <c:crosses val="autoZero"/>
        <c:auto val="1"/>
        <c:lblAlgn val="ctr"/>
        <c:lblOffset val="100"/>
        <c:noMultiLvlLbl val="0"/>
      </c:catAx>
      <c:valAx>
        <c:axId val="30338787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303380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055E75D8784B4AA98257CF72E81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9AB45-C0F2-4A0E-B79B-9EF5644464DC}"/>
      </w:docPartPr>
      <w:docPartBody>
        <w:p w:rsidR="002B625A" w:rsidRDefault="00C26D62" w:rsidP="00C26D62">
          <w:pPr>
            <w:pStyle w:val="1F055E75D8784B4AA98257CF72E81E84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3B5DBE333FA84E7CBBA3FA281C048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E2006-CC67-4B02-8AF6-31DAD2B309BD}"/>
      </w:docPartPr>
      <w:docPartBody>
        <w:p w:rsidR="002B625A" w:rsidRDefault="00C26D62" w:rsidP="00C26D62">
          <w:pPr>
            <w:pStyle w:val="3B5DBE333FA84E7CBBA3FA281C048B5D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A029DB7DF4FF4B58991D2B0B765D7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5C0ED-0BBB-4F48-866B-7802A36CBC81}"/>
      </w:docPartPr>
      <w:docPartBody>
        <w:p w:rsidR="002B625A" w:rsidRDefault="00C26D62" w:rsidP="00C26D62">
          <w:pPr>
            <w:pStyle w:val="A029DB7DF4FF4B58991D2B0B765D7400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01BE2C1B21534240A7287E17375E7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9BFA2-8DEA-4DFB-BCE0-0D472C98576B}"/>
      </w:docPartPr>
      <w:docPartBody>
        <w:p w:rsidR="002B625A" w:rsidRDefault="00C26D62" w:rsidP="00C26D62">
          <w:pPr>
            <w:pStyle w:val="01BE2C1B21534240A7287E17375E7378"/>
          </w:pPr>
          <w:r w:rsidRPr="004D3011">
            <w:rPr>
              <w:lang w:bidi="es-ES"/>
            </w:rPr>
            <w:t>AFICIONES</w:t>
          </w:r>
        </w:p>
      </w:docPartBody>
    </w:docPart>
    <w:docPart>
      <w:docPartPr>
        <w:name w:val="640E23BDE40E463A9D4EB6F08DAAF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0C24D-9A62-43D7-ACBA-EDD835448C56}"/>
      </w:docPartPr>
      <w:docPartBody>
        <w:p w:rsidR="002B625A" w:rsidRDefault="00C26D62" w:rsidP="00C26D62">
          <w:pPr>
            <w:pStyle w:val="640E23BDE40E463A9D4EB6F08DAAF5ED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60D8DF3104364C889846839D1ADD9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03BE6-DCB0-4D41-A210-9BBF7AF7EDD7}"/>
      </w:docPartPr>
      <w:docPartBody>
        <w:p w:rsidR="002B625A" w:rsidRDefault="00C26D62" w:rsidP="00C26D62">
          <w:pPr>
            <w:pStyle w:val="60D8DF3104364C889846839D1ADD9505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936D0B2B37554291ADC68190A4576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08E6A-5986-4032-87DB-EF7C78D7E324}"/>
      </w:docPartPr>
      <w:docPartBody>
        <w:p w:rsidR="002B625A" w:rsidRDefault="00C26D62" w:rsidP="00C26D62">
          <w:pPr>
            <w:pStyle w:val="936D0B2B37554291ADC68190A4576EC2"/>
          </w:pPr>
          <w:r w:rsidRPr="00036450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58"/>
    <w:rsid w:val="00147458"/>
    <w:rsid w:val="001F0BD2"/>
    <w:rsid w:val="002B625A"/>
    <w:rsid w:val="004129DD"/>
    <w:rsid w:val="0049271A"/>
    <w:rsid w:val="004B7B5E"/>
    <w:rsid w:val="005D077E"/>
    <w:rsid w:val="005D2377"/>
    <w:rsid w:val="005E705E"/>
    <w:rsid w:val="0061162D"/>
    <w:rsid w:val="00663312"/>
    <w:rsid w:val="0076615E"/>
    <w:rsid w:val="007E01C9"/>
    <w:rsid w:val="008C7E6E"/>
    <w:rsid w:val="00A40BA7"/>
    <w:rsid w:val="00A60901"/>
    <w:rsid w:val="00B20E54"/>
    <w:rsid w:val="00BB4DC7"/>
    <w:rsid w:val="00C16B20"/>
    <w:rsid w:val="00C17738"/>
    <w:rsid w:val="00C26D62"/>
    <w:rsid w:val="00C7754C"/>
    <w:rsid w:val="00C92E57"/>
    <w:rsid w:val="00D75D18"/>
    <w:rsid w:val="00E40F2C"/>
    <w:rsid w:val="00E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C7E6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E6E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1F055E75D8784B4AA98257CF72E81E84">
    <w:name w:val="1F055E75D8784B4AA98257CF72E81E84"/>
    <w:rsid w:val="00C26D62"/>
  </w:style>
  <w:style w:type="paragraph" w:customStyle="1" w:styleId="3B5DBE333FA84E7CBBA3FA281C048B5D">
    <w:name w:val="3B5DBE333FA84E7CBBA3FA281C048B5D"/>
    <w:rsid w:val="00C26D62"/>
  </w:style>
  <w:style w:type="paragraph" w:customStyle="1" w:styleId="A029DB7DF4FF4B58991D2B0B765D7400">
    <w:name w:val="A029DB7DF4FF4B58991D2B0B765D7400"/>
    <w:rsid w:val="00C26D62"/>
  </w:style>
  <w:style w:type="paragraph" w:customStyle="1" w:styleId="01BE2C1B21534240A7287E17375E7378">
    <w:name w:val="01BE2C1B21534240A7287E17375E7378"/>
    <w:rsid w:val="00C26D62"/>
  </w:style>
  <w:style w:type="paragraph" w:customStyle="1" w:styleId="640E23BDE40E463A9D4EB6F08DAAF5ED">
    <w:name w:val="640E23BDE40E463A9D4EB6F08DAAF5ED"/>
    <w:rsid w:val="00C26D62"/>
  </w:style>
  <w:style w:type="paragraph" w:customStyle="1" w:styleId="60D8DF3104364C889846839D1ADD9505">
    <w:name w:val="60D8DF3104364C889846839D1ADD9505"/>
    <w:rsid w:val="00C26D62"/>
  </w:style>
  <w:style w:type="paragraph" w:customStyle="1" w:styleId="936D0B2B37554291ADC68190A4576EC2">
    <w:name w:val="936D0B2B37554291ADC68190A4576EC2"/>
    <w:rsid w:val="00C26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C:\Users\Noeliame\AppData\Roaming\Microsoft\Plantillas\Currículum vítae azul y gris.dotx</Template>
  <TotalTime>0</TotalTime>
  <Pages>2</Pages>
  <Words>701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2020-09-01T15:13:00Z</dcterms:created>
  <dcterms:modified xsi:type="dcterms:W3CDTF">2020-10-28T23:27:00Z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